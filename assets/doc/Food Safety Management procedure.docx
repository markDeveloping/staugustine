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EF" w:rsidRPr="006E116E" w:rsidRDefault="003207EF" w:rsidP="00093866">
      <w:pPr>
        <w:pStyle w:val="NoSpacing"/>
        <w:rPr>
          <w:rFonts w:ascii="Arial" w:hAnsi="Arial" w:cs="Arial"/>
          <w:b/>
          <w:sz w:val="28"/>
          <w:szCs w:val="28"/>
        </w:rPr>
      </w:pPr>
    </w:p>
    <w:p w:rsidR="009355DE" w:rsidRDefault="006E116E" w:rsidP="00093866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</w:t>
      </w:r>
      <w:r w:rsidR="00C83B5B">
        <w:rPr>
          <w:rFonts w:ascii="Arial" w:hAnsi="Arial" w:cs="Arial"/>
          <w:b/>
          <w:sz w:val="28"/>
          <w:szCs w:val="28"/>
        </w:rPr>
        <w:t>Food Safety Management Policy</w:t>
      </w:r>
    </w:p>
    <w:p w:rsidR="006E116E" w:rsidRDefault="006E116E" w:rsidP="00093866">
      <w:pPr>
        <w:pStyle w:val="NoSpacing"/>
        <w:rPr>
          <w:rFonts w:ascii="Arial" w:hAnsi="Arial" w:cs="Arial"/>
          <w:b/>
          <w:sz w:val="28"/>
          <w:szCs w:val="28"/>
        </w:rPr>
      </w:pPr>
    </w:p>
    <w:p w:rsidR="006E116E" w:rsidRDefault="006E116E" w:rsidP="000938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 Augustine of Canterbury Preschool recognises the importance of food safety and therefore all staff </w:t>
      </w:r>
      <w:proofErr w:type="gramStart"/>
      <w:r>
        <w:rPr>
          <w:rFonts w:ascii="Arial" w:hAnsi="Arial" w:cs="Arial"/>
          <w:sz w:val="24"/>
          <w:szCs w:val="24"/>
        </w:rPr>
        <w:t>adhere</w:t>
      </w:r>
      <w:proofErr w:type="gramEnd"/>
      <w:r>
        <w:rPr>
          <w:rFonts w:ascii="Arial" w:hAnsi="Arial" w:cs="Arial"/>
          <w:sz w:val="24"/>
          <w:szCs w:val="24"/>
        </w:rPr>
        <w:t xml:space="preserve"> to the following procedure:-</w:t>
      </w:r>
    </w:p>
    <w:p w:rsidR="006E116E" w:rsidRDefault="006E116E" w:rsidP="00093866">
      <w:pPr>
        <w:pStyle w:val="NoSpacing"/>
        <w:rPr>
          <w:rFonts w:ascii="Arial" w:hAnsi="Arial" w:cs="Arial"/>
          <w:sz w:val="24"/>
          <w:szCs w:val="24"/>
        </w:rPr>
      </w:pPr>
    </w:p>
    <w:p w:rsidR="006E116E" w:rsidRPr="00CB382E" w:rsidRDefault="006E116E" w:rsidP="00093866">
      <w:pPr>
        <w:pStyle w:val="NoSpacing"/>
        <w:rPr>
          <w:rFonts w:ascii="Arial" w:hAnsi="Arial" w:cs="Arial"/>
          <w:b/>
          <w:sz w:val="24"/>
          <w:szCs w:val="24"/>
        </w:rPr>
      </w:pPr>
      <w:r w:rsidRPr="00CB382E">
        <w:rPr>
          <w:rFonts w:ascii="Arial" w:hAnsi="Arial" w:cs="Arial"/>
          <w:b/>
          <w:sz w:val="24"/>
          <w:szCs w:val="24"/>
        </w:rPr>
        <w:t>Before working with food, all staff:-</w:t>
      </w:r>
    </w:p>
    <w:p w:rsidR="006E116E" w:rsidRPr="00CB382E" w:rsidRDefault="006E116E" w:rsidP="00CB382E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fit to work i.e. Adhere to the 48 hour ruling re returning to</w:t>
      </w:r>
      <w:r w:rsidR="004272E4">
        <w:rPr>
          <w:rFonts w:ascii="Arial" w:hAnsi="Arial" w:cs="Arial"/>
          <w:sz w:val="24"/>
          <w:szCs w:val="24"/>
        </w:rPr>
        <w:t xml:space="preserve"> work following sickness or diarrho</w:t>
      </w:r>
      <w:r>
        <w:rPr>
          <w:rFonts w:ascii="Arial" w:hAnsi="Arial" w:cs="Arial"/>
          <w:sz w:val="24"/>
          <w:szCs w:val="24"/>
        </w:rPr>
        <w:t>e</w:t>
      </w:r>
      <w:r w:rsidR="00CB382E">
        <w:rPr>
          <w:rFonts w:ascii="Arial" w:hAnsi="Arial" w:cs="Arial"/>
          <w:sz w:val="24"/>
          <w:szCs w:val="24"/>
        </w:rPr>
        <w:t>a</w:t>
      </w:r>
    </w:p>
    <w:p w:rsidR="00CB382E" w:rsidRDefault="00CB382E" w:rsidP="006E116E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 long hair up</w:t>
      </w:r>
    </w:p>
    <w:p w:rsidR="00CB382E" w:rsidRDefault="00CB382E" w:rsidP="006E116E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off jewellery-apart from wedding rings</w:t>
      </w:r>
    </w:p>
    <w:p w:rsidR="00CB382E" w:rsidRDefault="00CB382E" w:rsidP="006E116E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Wear a clean apron</w:t>
      </w:r>
    </w:p>
    <w:p w:rsidR="00CB382E" w:rsidRDefault="00CB382E" w:rsidP="006E116E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 hands</w:t>
      </w:r>
    </w:p>
    <w:p w:rsidR="006E116E" w:rsidRPr="00CB382E" w:rsidRDefault="006E116E" w:rsidP="00093866">
      <w:pPr>
        <w:pStyle w:val="NoSpacing"/>
        <w:rPr>
          <w:rFonts w:ascii="Arial" w:hAnsi="Arial" w:cs="Arial"/>
          <w:b/>
          <w:sz w:val="24"/>
          <w:szCs w:val="24"/>
        </w:rPr>
      </w:pPr>
    </w:p>
    <w:p w:rsidR="006E116E" w:rsidRDefault="00CB382E" w:rsidP="00093866">
      <w:pPr>
        <w:pStyle w:val="NoSpacing"/>
        <w:rPr>
          <w:rFonts w:ascii="Arial" w:hAnsi="Arial" w:cs="Arial"/>
          <w:sz w:val="24"/>
          <w:szCs w:val="24"/>
        </w:rPr>
      </w:pPr>
      <w:r w:rsidRPr="00CB382E">
        <w:rPr>
          <w:rFonts w:ascii="Arial" w:hAnsi="Arial" w:cs="Arial"/>
          <w:b/>
          <w:sz w:val="24"/>
          <w:szCs w:val="24"/>
        </w:rPr>
        <w:t>Staff</w:t>
      </w:r>
      <w:r>
        <w:rPr>
          <w:rFonts w:ascii="Arial" w:hAnsi="Arial" w:cs="Arial"/>
          <w:b/>
          <w:sz w:val="24"/>
          <w:szCs w:val="24"/>
        </w:rPr>
        <w:t xml:space="preserve"> must</w:t>
      </w:r>
      <w:r w:rsidRPr="00CB382E">
        <w:rPr>
          <w:rFonts w:ascii="Arial" w:hAnsi="Arial" w:cs="Arial"/>
          <w:b/>
          <w:sz w:val="24"/>
          <w:szCs w:val="24"/>
        </w:rPr>
        <w:t xml:space="preserve"> also wash hands</w:t>
      </w:r>
      <w:r>
        <w:rPr>
          <w:rFonts w:ascii="Arial" w:hAnsi="Arial" w:cs="Arial"/>
          <w:b/>
          <w:sz w:val="24"/>
          <w:szCs w:val="24"/>
        </w:rPr>
        <w:t xml:space="preserve"> after</w:t>
      </w:r>
      <w:r>
        <w:rPr>
          <w:rFonts w:ascii="Arial" w:hAnsi="Arial" w:cs="Arial"/>
          <w:sz w:val="24"/>
          <w:szCs w:val="24"/>
        </w:rPr>
        <w:t>:-</w:t>
      </w:r>
    </w:p>
    <w:p w:rsidR="00CB382E" w:rsidRDefault="00CB382E" w:rsidP="00CB382E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Going to the toilet</w:t>
      </w:r>
    </w:p>
    <w:p w:rsidR="00CB382E" w:rsidRDefault="00CB382E" w:rsidP="00CB382E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Changing or supervising children’s toileting</w:t>
      </w:r>
    </w:p>
    <w:p w:rsidR="00CB382E" w:rsidRDefault="00CB382E" w:rsidP="00CB382E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Touching a cut or changing a dressing</w:t>
      </w:r>
    </w:p>
    <w:p w:rsidR="00CB382E" w:rsidRDefault="00CB382E" w:rsidP="00CB382E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Touching raw meat, poultry, fish, eggs or unwashed vegetables</w:t>
      </w:r>
    </w:p>
    <w:p w:rsidR="00CB382E" w:rsidRDefault="00CB382E" w:rsidP="00CB382E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Emptying/cleaning bins</w:t>
      </w:r>
    </w:p>
    <w:p w:rsidR="00CB382E" w:rsidRDefault="00CB382E" w:rsidP="00CB382E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Handling animals</w:t>
      </w:r>
    </w:p>
    <w:p w:rsidR="00CB382E" w:rsidRDefault="00CB382E" w:rsidP="00CB382E">
      <w:pPr>
        <w:pStyle w:val="NoSpacing"/>
        <w:rPr>
          <w:rFonts w:ascii="Arial" w:hAnsi="Arial" w:cs="Arial"/>
          <w:sz w:val="24"/>
          <w:szCs w:val="24"/>
        </w:rPr>
      </w:pPr>
    </w:p>
    <w:p w:rsidR="00CB382E" w:rsidRDefault="00CB382E" w:rsidP="00CB382E">
      <w:pPr>
        <w:pStyle w:val="NoSpacing"/>
        <w:rPr>
          <w:rFonts w:ascii="Arial" w:hAnsi="Arial" w:cs="Arial"/>
          <w:b/>
          <w:sz w:val="24"/>
          <w:szCs w:val="24"/>
        </w:rPr>
      </w:pPr>
      <w:r w:rsidRPr="00CB382E">
        <w:rPr>
          <w:rFonts w:ascii="Arial" w:hAnsi="Arial" w:cs="Arial"/>
          <w:b/>
          <w:sz w:val="24"/>
          <w:szCs w:val="24"/>
        </w:rPr>
        <w:t>Staff must ensure correct cloths are used for purpose</w:t>
      </w:r>
      <w:r>
        <w:rPr>
          <w:rFonts w:ascii="Arial" w:hAnsi="Arial" w:cs="Arial"/>
          <w:b/>
          <w:sz w:val="24"/>
          <w:szCs w:val="24"/>
        </w:rPr>
        <w:t>:-</w:t>
      </w:r>
    </w:p>
    <w:p w:rsidR="00CB382E" w:rsidRPr="00CB382E" w:rsidRDefault="00CB382E" w:rsidP="00CB382E">
      <w:pPr>
        <w:pStyle w:val="NoSpacing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 items-Oven glove or t-towel</w:t>
      </w:r>
    </w:p>
    <w:p w:rsidR="00CB382E" w:rsidRPr="003230B4" w:rsidRDefault="00CB382E" w:rsidP="00CB382E">
      <w:pPr>
        <w:pStyle w:val="NoSpacing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Spills- </w:t>
      </w:r>
      <w:r w:rsidR="003230B4">
        <w:rPr>
          <w:rFonts w:ascii="Arial" w:hAnsi="Arial" w:cs="Arial"/>
          <w:sz w:val="24"/>
          <w:szCs w:val="24"/>
        </w:rPr>
        <w:t>Kitchen roll</w:t>
      </w:r>
    </w:p>
    <w:p w:rsidR="003230B4" w:rsidRPr="003230B4" w:rsidRDefault="003230B4" w:rsidP="00CB382E">
      <w:pPr>
        <w:pStyle w:val="NoSpacing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Washing dishes-Yellow J-cloth</w:t>
      </w:r>
    </w:p>
    <w:p w:rsidR="003230B4" w:rsidRPr="003230B4" w:rsidRDefault="003230B4" w:rsidP="00CB382E">
      <w:pPr>
        <w:pStyle w:val="NoSpacing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Cleaning surfaces, cutting boards-Green J-cloth</w:t>
      </w:r>
    </w:p>
    <w:p w:rsidR="003230B4" w:rsidRPr="003230B4" w:rsidRDefault="003230B4" w:rsidP="00CB382E">
      <w:pPr>
        <w:pStyle w:val="NoSpacing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seats- Disposable cloths</w:t>
      </w:r>
    </w:p>
    <w:p w:rsidR="003230B4" w:rsidRDefault="003230B4" w:rsidP="003230B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cloths and t-towels are taken away and washed at the end of every day.</w:t>
      </w:r>
    </w:p>
    <w:p w:rsidR="003230B4" w:rsidRDefault="003230B4" w:rsidP="003230B4">
      <w:pPr>
        <w:pStyle w:val="NoSpacing"/>
        <w:rPr>
          <w:rFonts w:ascii="Arial" w:hAnsi="Arial" w:cs="Arial"/>
          <w:sz w:val="24"/>
          <w:szCs w:val="24"/>
        </w:rPr>
      </w:pPr>
    </w:p>
    <w:p w:rsidR="003230B4" w:rsidRDefault="003230B4" w:rsidP="003230B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Storing food:-</w:t>
      </w:r>
    </w:p>
    <w:p w:rsidR="003230B4" w:rsidRDefault="003230B4" w:rsidP="003230B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Food is stored as per manufacturer’s instructions and used before” best before “or” used by date”. Dates are checked before use.</w:t>
      </w:r>
    </w:p>
    <w:p w:rsidR="003230B4" w:rsidRDefault="003230B4" w:rsidP="003230B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Fridge temperature is checked to be below 5</w:t>
      </w:r>
      <w:r w:rsidR="00A21B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degrees C daily and temperature recorded</w:t>
      </w:r>
    </w:p>
    <w:p w:rsidR="003230B4" w:rsidRDefault="003230B4" w:rsidP="003230B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food stored in fridge is covered</w:t>
      </w:r>
    </w:p>
    <w:p w:rsidR="003230B4" w:rsidRDefault="003230B4" w:rsidP="003230B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don’t use frozen or defrosted foods</w:t>
      </w:r>
    </w:p>
    <w:p w:rsidR="00184520" w:rsidRDefault="00184520" w:rsidP="003230B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do not use r</w:t>
      </w:r>
      <w:r w:rsidR="003230B4">
        <w:rPr>
          <w:rFonts w:ascii="Arial" w:hAnsi="Arial" w:cs="Arial"/>
          <w:sz w:val="24"/>
          <w:szCs w:val="24"/>
        </w:rPr>
        <w:t xml:space="preserve">aw meat, </w:t>
      </w:r>
      <w:r>
        <w:rPr>
          <w:rFonts w:ascii="Arial" w:hAnsi="Arial" w:cs="Arial"/>
          <w:sz w:val="24"/>
          <w:szCs w:val="24"/>
        </w:rPr>
        <w:t>fish and</w:t>
      </w:r>
      <w:r w:rsidR="004363CF">
        <w:rPr>
          <w:rFonts w:ascii="Arial" w:hAnsi="Arial" w:cs="Arial"/>
          <w:sz w:val="24"/>
          <w:szCs w:val="24"/>
        </w:rPr>
        <w:t xml:space="preserve"> poultry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4520" w:rsidRPr="00184520" w:rsidRDefault="00184520" w:rsidP="0018452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</w:t>
      </w:r>
      <w:r w:rsidR="003230B4">
        <w:rPr>
          <w:rFonts w:ascii="Arial" w:hAnsi="Arial" w:cs="Arial"/>
          <w:sz w:val="24"/>
          <w:szCs w:val="24"/>
        </w:rPr>
        <w:t xml:space="preserve">ggs are stored below </w:t>
      </w:r>
      <w:r w:rsidR="004363CF">
        <w:rPr>
          <w:rFonts w:ascii="Arial" w:hAnsi="Arial" w:cs="Arial"/>
          <w:sz w:val="24"/>
          <w:szCs w:val="24"/>
        </w:rPr>
        <w:t xml:space="preserve">raw fruit and </w:t>
      </w:r>
      <w:proofErr w:type="spellStart"/>
      <w:r w:rsidR="004363CF">
        <w:rPr>
          <w:rFonts w:ascii="Arial" w:hAnsi="Arial" w:cs="Arial"/>
          <w:sz w:val="24"/>
          <w:szCs w:val="24"/>
        </w:rPr>
        <w:t>veg</w:t>
      </w:r>
      <w:proofErr w:type="spellEnd"/>
      <w:r w:rsidR="004363CF">
        <w:rPr>
          <w:rFonts w:ascii="Arial" w:hAnsi="Arial" w:cs="Arial"/>
          <w:sz w:val="24"/>
          <w:szCs w:val="24"/>
        </w:rPr>
        <w:t>, which are stored below ready to eat foods.</w:t>
      </w:r>
    </w:p>
    <w:p w:rsid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Preparation of food:-</w:t>
      </w:r>
    </w:p>
    <w:p w:rsidR="004363CF" w:rsidRDefault="004363CF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Chopping boards and utensils must be clean before use and cleaned between and after tasks</w:t>
      </w:r>
    </w:p>
    <w:p w:rsidR="00184520" w:rsidRDefault="00184520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do not use raw meat, fish, shell fish</w:t>
      </w:r>
    </w:p>
    <w:p w:rsidR="00184520" w:rsidRDefault="00184520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Vegetables are peeled</w:t>
      </w:r>
    </w:p>
    <w:p w:rsidR="00184520" w:rsidRDefault="00184520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 and vegetables are thoroughly washed before use</w:t>
      </w:r>
    </w:p>
    <w:p w:rsidR="00184520" w:rsidRDefault="00184520" w:rsidP="0018452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4363CF" w:rsidRPr="004363CF" w:rsidRDefault="004363CF" w:rsidP="004363CF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184520" w:rsidRDefault="00184520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184520" w:rsidRDefault="00184520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Allergies:-</w:t>
      </w:r>
    </w:p>
    <w:p w:rsidR="004363CF" w:rsidRPr="00184520" w:rsidRDefault="004363CF" w:rsidP="004363CF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Food must be checked for allergens and checked against the Allergy list in the kitchen before preparing with/for children.</w:t>
      </w:r>
    </w:p>
    <w:p w:rsidR="00184520" w:rsidRPr="00184520" w:rsidRDefault="00184520" w:rsidP="00184520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184520" w:rsidRDefault="00184520" w:rsidP="00184520">
      <w:pPr>
        <w:pStyle w:val="NoSpacing"/>
        <w:rPr>
          <w:rFonts w:ascii="Arial" w:hAnsi="Arial" w:cs="Arial"/>
          <w:b/>
          <w:sz w:val="24"/>
          <w:szCs w:val="24"/>
        </w:rPr>
      </w:pPr>
      <w:r w:rsidRPr="00184520">
        <w:rPr>
          <w:rFonts w:ascii="Arial" w:hAnsi="Arial" w:cs="Arial"/>
          <w:b/>
          <w:sz w:val="24"/>
          <w:szCs w:val="24"/>
        </w:rPr>
        <w:t>Cooking</w:t>
      </w:r>
      <w:r>
        <w:rPr>
          <w:rFonts w:ascii="Arial" w:hAnsi="Arial" w:cs="Arial"/>
          <w:b/>
          <w:sz w:val="24"/>
          <w:szCs w:val="24"/>
        </w:rPr>
        <w:t>:-</w:t>
      </w:r>
    </w:p>
    <w:p w:rsidR="00184520" w:rsidRPr="00184520" w:rsidRDefault="00184520" w:rsidP="0018452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follow </w:t>
      </w:r>
      <w:r w:rsidR="004272E4">
        <w:rPr>
          <w:rFonts w:ascii="Arial" w:hAnsi="Arial" w:cs="Arial"/>
          <w:sz w:val="24"/>
          <w:szCs w:val="24"/>
        </w:rPr>
        <w:t>manufacturer’s</w:t>
      </w:r>
      <w:r>
        <w:rPr>
          <w:rFonts w:ascii="Arial" w:hAnsi="Arial" w:cs="Arial"/>
          <w:sz w:val="24"/>
          <w:szCs w:val="24"/>
        </w:rPr>
        <w:t xml:space="preserve"> instruction</w:t>
      </w:r>
      <w:r w:rsidR="004272E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when cooking food</w:t>
      </w:r>
    </w:p>
    <w:p w:rsidR="00184520" w:rsidRPr="00184520" w:rsidRDefault="00184520" w:rsidP="0018452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ensure foo</w:t>
      </w:r>
      <w:r w:rsidR="004272E4">
        <w:rPr>
          <w:rFonts w:ascii="Arial" w:hAnsi="Arial" w:cs="Arial"/>
          <w:sz w:val="24"/>
          <w:szCs w:val="24"/>
        </w:rPr>
        <w:t>d is piping hot when it</w:t>
      </w:r>
      <w:r>
        <w:rPr>
          <w:rFonts w:ascii="Arial" w:hAnsi="Arial" w:cs="Arial"/>
          <w:sz w:val="24"/>
          <w:szCs w:val="24"/>
        </w:rPr>
        <w:t xml:space="preserve"> comes out of the oven and cooked through</w:t>
      </w:r>
    </w:p>
    <w:p w:rsidR="00184520" w:rsidRPr="004272E4" w:rsidRDefault="00184520" w:rsidP="0018452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ensure food is cooled quickly and covered</w:t>
      </w:r>
    </w:p>
    <w:p w:rsidR="004272E4" w:rsidRPr="00184520" w:rsidRDefault="004272E4" w:rsidP="0018452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do not reheat food</w:t>
      </w:r>
    </w:p>
    <w:p w:rsidR="00184520" w:rsidRPr="00184520" w:rsidRDefault="00184520" w:rsidP="00184520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P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protect against Physical and chemical contaminations we:-</w:t>
      </w:r>
    </w:p>
    <w:p w:rsidR="004363CF" w:rsidRDefault="004363CF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chemicals in cleaners cupboard outside of the building</w:t>
      </w:r>
    </w:p>
    <w:p w:rsidR="00690567" w:rsidRDefault="00690567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Food including cooling food is kept covered</w:t>
      </w:r>
    </w:p>
    <w:p w:rsidR="00690567" w:rsidRDefault="00690567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Surfaces are cleaned after use</w:t>
      </w:r>
    </w:p>
    <w:p w:rsidR="00690567" w:rsidRDefault="00690567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Damaged cooking equipment is disposed of immediately</w:t>
      </w:r>
    </w:p>
    <w:p w:rsidR="00690567" w:rsidRDefault="00690567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a no glass rule in the kitchen</w:t>
      </w:r>
    </w:p>
    <w:p w:rsidR="00690567" w:rsidRDefault="00690567" w:rsidP="004363CF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Premises is checked daily for pests</w:t>
      </w:r>
    </w:p>
    <w:p w:rsidR="00690567" w:rsidRDefault="00690567" w:rsidP="00690567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690567" w:rsidRDefault="00690567" w:rsidP="00690567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Cleaning:-</w:t>
      </w:r>
    </w:p>
    <w:p w:rsidR="00690567" w:rsidRDefault="00690567" w:rsidP="00690567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Manufacturer’s instructions are followed when using cleaning chemicals</w:t>
      </w:r>
    </w:p>
    <w:p w:rsidR="00690567" w:rsidRDefault="00690567" w:rsidP="00690567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surfaces and equipment are thoroughly washed between tasks</w:t>
      </w:r>
    </w:p>
    <w:p w:rsidR="00690567" w:rsidRDefault="00690567" w:rsidP="00690567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Sink, taps and door handles are cleaned daily</w:t>
      </w:r>
    </w:p>
    <w:p w:rsidR="00690567" w:rsidRDefault="00690567" w:rsidP="00690567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Fridge is emptied and cleaned every term</w:t>
      </w:r>
    </w:p>
    <w:p w:rsidR="00690567" w:rsidRDefault="00690567" w:rsidP="00690567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Spills are cleaned immediately</w:t>
      </w:r>
    </w:p>
    <w:p w:rsidR="00690567" w:rsidRDefault="00690567" w:rsidP="00690567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Clean </w:t>
      </w:r>
      <w:proofErr w:type="spellStart"/>
      <w:r>
        <w:rPr>
          <w:rFonts w:ascii="Arial" w:hAnsi="Arial" w:cs="Arial"/>
          <w:sz w:val="24"/>
          <w:szCs w:val="24"/>
        </w:rPr>
        <w:t>cloths</w:t>
      </w:r>
      <w:proofErr w:type="spellEnd"/>
      <w:r>
        <w:rPr>
          <w:rFonts w:ascii="Arial" w:hAnsi="Arial" w:cs="Arial"/>
          <w:sz w:val="24"/>
          <w:szCs w:val="24"/>
        </w:rPr>
        <w:t xml:space="preserve"> are used to wipe surfaces before preparing ready to eat food</w:t>
      </w:r>
    </w:p>
    <w:p w:rsidR="00690567" w:rsidRDefault="00690567" w:rsidP="00690567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also cleaning schedule</w:t>
      </w:r>
    </w:p>
    <w:p w:rsidR="00690567" w:rsidRDefault="00690567" w:rsidP="00690567">
      <w:pPr>
        <w:pStyle w:val="NoSpacing"/>
        <w:rPr>
          <w:rFonts w:ascii="Arial" w:hAnsi="Arial" w:cs="Arial"/>
          <w:sz w:val="24"/>
          <w:szCs w:val="24"/>
        </w:rPr>
      </w:pPr>
    </w:p>
    <w:p w:rsidR="00690567" w:rsidRDefault="00690567" w:rsidP="00690567">
      <w:pPr>
        <w:pStyle w:val="NoSpacing"/>
        <w:rPr>
          <w:rFonts w:ascii="Arial" w:hAnsi="Arial" w:cs="Arial"/>
          <w:b/>
          <w:sz w:val="24"/>
          <w:szCs w:val="24"/>
        </w:rPr>
      </w:pPr>
      <w:r w:rsidRPr="00690567">
        <w:rPr>
          <w:rFonts w:ascii="Arial" w:hAnsi="Arial" w:cs="Arial"/>
          <w:b/>
          <w:sz w:val="24"/>
          <w:szCs w:val="24"/>
        </w:rPr>
        <w:t>Managing food waste</w:t>
      </w:r>
      <w:r>
        <w:rPr>
          <w:rFonts w:ascii="Arial" w:hAnsi="Arial" w:cs="Arial"/>
          <w:b/>
          <w:sz w:val="24"/>
          <w:szCs w:val="24"/>
        </w:rPr>
        <w:t>:-</w:t>
      </w:r>
    </w:p>
    <w:p w:rsidR="00690567" w:rsidRPr="00690567" w:rsidRDefault="00A21B7E" w:rsidP="00690567">
      <w:pPr>
        <w:pStyle w:val="NoSpacing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over fruit and vegetables and peelings go into the </w:t>
      </w:r>
      <w:proofErr w:type="spellStart"/>
      <w:r>
        <w:rPr>
          <w:rFonts w:ascii="Arial" w:hAnsi="Arial" w:cs="Arial"/>
          <w:sz w:val="24"/>
          <w:szCs w:val="24"/>
        </w:rPr>
        <w:t>wormery</w:t>
      </w:r>
      <w:proofErr w:type="spellEnd"/>
      <w:r>
        <w:rPr>
          <w:rFonts w:ascii="Arial" w:hAnsi="Arial" w:cs="Arial"/>
          <w:sz w:val="24"/>
          <w:szCs w:val="24"/>
        </w:rPr>
        <w:t xml:space="preserve"> immediately</w:t>
      </w:r>
    </w:p>
    <w:p w:rsidR="00690567" w:rsidRPr="00BE4B09" w:rsidRDefault="00690567" w:rsidP="00690567">
      <w:pPr>
        <w:pStyle w:val="NoSpacing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 take back home food left from lunch in their lunch boxes</w:t>
      </w:r>
    </w:p>
    <w:p w:rsidR="00BE4B09" w:rsidRPr="00BE4B09" w:rsidRDefault="00BE4B09" w:rsidP="00BE4B09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BE4B09" w:rsidRDefault="00BE4B09" w:rsidP="00BE4B09">
      <w:pPr>
        <w:pStyle w:val="NoSpacing"/>
        <w:rPr>
          <w:rFonts w:ascii="Arial" w:hAnsi="Arial" w:cs="Arial"/>
          <w:sz w:val="24"/>
          <w:szCs w:val="24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  <w:r w:rsidRPr="00BE4B09">
        <w:rPr>
          <w:rFonts w:ascii="Arial" w:hAnsi="Arial" w:cs="Arial"/>
        </w:rPr>
        <w:t>This procedure was adopted/ reviewed at a</w:t>
      </w:r>
      <w:r>
        <w:rPr>
          <w:rFonts w:ascii="Arial" w:hAnsi="Arial" w:cs="Arial"/>
        </w:rPr>
        <w:t xml:space="preserve"> meeting held on................................................................</w:t>
      </w:r>
      <w:r w:rsidRPr="00BE4B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Signed on behalf of Preschool by.............................................................................................................</w:t>
      </w: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Position......................................................................................................................................................</w:t>
      </w: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Signed on behalf of preschool staff by......................................................................................................</w:t>
      </w: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Position......................................................................................................................................................</w:t>
      </w: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policy will be reviewed on..................................................................................................................</w:t>
      </w: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Default="00BE4B09" w:rsidP="00BE4B09">
      <w:pPr>
        <w:pStyle w:val="NoSpacing"/>
        <w:rPr>
          <w:rFonts w:ascii="Arial" w:hAnsi="Arial" w:cs="Arial"/>
        </w:rPr>
      </w:pPr>
    </w:p>
    <w:p w:rsidR="00BE4B09" w:rsidRPr="00BE4B09" w:rsidRDefault="00BE4B09" w:rsidP="00BE4B09">
      <w:pPr>
        <w:pStyle w:val="NoSpacing"/>
        <w:rPr>
          <w:rFonts w:ascii="Arial" w:hAnsi="Arial" w:cs="Arial"/>
        </w:rPr>
      </w:pPr>
    </w:p>
    <w:p w:rsidR="00184520" w:rsidRPr="00184520" w:rsidRDefault="00184520" w:rsidP="00184520">
      <w:pPr>
        <w:pStyle w:val="NoSpacing"/>
        <w:rPr>
          <w:rFonts w:ascii="Arial" w:hAnsi="Arial" w:cs="Arial"/>
          <w:b/>
          <w:sz w:val="24"/>
          <w:szCs w:val="24"/>
        </w:rPr>
      </w:pPr>
    </w:p>
    <w:p w:rsidR="00184520" w:rsidRDefault="00184520" w:rsidP="00184520">
      <w:pPr>
        <w:pStyle w:val="NoSpacing"/>
        <w:rPr>
          <w:rFonts w:ascii="Arial" w:hAnsi="Arial" w:cs="Arial"/>
          <w:sz w:val="24"/>
          <w:szCs w:val="24"/>
        </w:rPr>
      </w:pPr>
    </w:p>
    <w:p w:rsidR="00184520" w:rsidRPr="00690567" w:rsidRDefault="00184520" w:rsidP="00184520">
      <w:pPr>
        <w:pStyle w:val="NoSpacing"/>
        <w:rPr>
          <w:rFonts w:ascii="Arial" w:hAnsi="Arial" w:cs="Arial"/>
          <w:b/>
          <w:sz w:val="24"/>
          <w:szCs w:val="24"/>
        </w:rPr>
      </w:pPr>
    </w:p>
    <w:p w:rsidR="00690567" w:rsidRPr="00690567" w:rsidRDefault="00690567" w:rsidP="00690567">
      <w:pPr>
        <w:pStyle w:val="NoSpacing"/>
        <w:rPr>
          <w:rFonts w:ascii="Arial" w:hAnsi="Arial" w:cs="Arial"/>
          <w:b/>
          <w:sz w:val="24"/>
          <w:szCs w:val="24"/>
        </w:rPr>
      </w:pPr>
    </w:p>
    <w:p w:rsidR="00690567" w:rsidRDefault="00690567" w:rsidP="00690567">
      <w:pPr>
        <w:pStyle w:val="NoSpacing"/>
        <w:rPr>
          <w:rFonts w:ascii="Arial" w:hAnsi="Arial" w:cs="Arial"/>
          <w:sz w:val="24"/>
          <w:szCs w:val="24"/>
        </w:rPr>
      </w:pPr>
    </w:p>
    <w:p w:rsidR="00690567" w:rsidRPr="00690567" w:rsidRDefault="00690567" w:rsidP="00690567">
      <w:pPr>
        <w:pStyle w:val="NoSpacing"/>
        <w:rPr>
          <w:rFonts w:ascii="Arial" w:hAnsi="Arial" w:cs="Arial"/>
          <w:sz w:val="24"/>
          <w:szCs w:val="24"/>
        </w:rPr>
      </w:pPr>
    </w:p>
    <w:p w:rsidR="00690567" w:rsidRPr="00690567" w:rsidRDefault="00690567" w:rsidP="00690567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P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P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4363CF" w:rsidRPr="004363CF" w:rsidRDefault="004363CF" w:rsidP="004363CF">
      <w:pPr>
        <w:pStyle w:val="NoSpacing"/>
        <w:rPr>
          <w:rFonts w:ascii="Arial" w:hAnsi="Arial" w:cs="Arial"/>
          <w:b/>
          <w:sz w:val="24"/>
          <w:szCs w:val="24"/>
        </w:rPr>
      </w:pPr>
    </w:p>
    <w:p w:rsidR="00CB382E" w:rsidRPr="006E116E" w:rsidRDefault="00CB382E" w:rsidP="00CB382E">
      <w:pPr>
        <w:pStyle w:val="NoSpacing"/>
        <w:rPr>
          <w:rFonts w:ascii="Arial" w:hAnsi="Arial" w:cs="Arial"/>
          <w:sz w:val="24"/>
          <w:szCs w:val="24"/>
        </w:rPr>
      </w:pPr>
    </w:p>
    <w:sectPr w:rsidR="00CB382E" w:rsidRPr="006E116E" w:rsidSect="00B54D37">
      <w:footerReference w:type="default" r:id="rId7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912" w:rsidRDefault="00950912" w:rsidP="00093866">
      <w:r>
        <w:separator/>
      </w:r>
    </w:p>
  </w:endnote>
  <w:endnote w:type="continuationSeparator" w:id="0">
    <w:p w:rsidR="00950912" w:rsidRDefault="00950912" w:rsidP="00093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710" w:rsidRDefault="002E6710">
    <w:pPr>
      <w:pStyle w:val="Footer"/>
    </w:pPr>
    <w:r>
      <w:t>Policy reviewed January 2017</w:t>
    </w:r>
  </w:p>
  <w:p w:rsidR="00BE4B09" w:rsidRDefault="00BE4B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912" w:rsidRDefault="00950912" w:rsidP="00093866">
      <w:r>
        <w:separator/>
      </w:r>
    </w:p>
  </w:footnote>
  <w:footnote w:type="continuationSeparator" w:id="0">
    <w:p w:rsidR="00950912" w:rsidRDefault="00950912" w:rsidP="000938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59D4"/>
    <w:multiLevelType w:val="hybridMultilevel"/>
    <w:tmpl w:val="A51A5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91F2F"/>
    <w:multiLevelType w:val="hybridMultilevel"/>
    <w:tmpl w:val="2ABE3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C08DC"/>
    <w:multiLevelType w:val="hybridMultilevel"/>
    <w:tmpl w:val="1812C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95E93"/>
    <w:multiLevelType w:val="hybridMultilevel"/>
    <w:tmpl w:val="EA741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11E5E"/>
    <w:multiLevelType w:val="hybridMultilevel"/>
    <w:tmpl w:val="AC280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A5333"/>
    <w:multiLevelType w:val="hybridMultilevel"/>
    <w:tmpl w:val="25429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710DF"/>
    <w:multiLevelType w:val="hybridMultilevel"/>
    <w:tmpl w:val="CCE88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5580"/>
    <w:multiLevelType w:val="hybridMultilevel"/>
    <w:tmpl w:val="CEFC4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37856"/>
    <w:multiLevelType w:val="hybridMultilevel"/>
    <w:tmpl w:val="9A6C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70172"/>
    <w:multiLevelType w:val="hybridMultilevel"/>
    <w:tmpl w:val="4CCC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1675FF"/>
    <w:multiLevelType w:val="hybridMultilevel"/>
    <w:tmpl w:val="0614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D31CF"/>
    <w:multiLevelType w:val="hybridMultilevel"/>
    <w:tmpl w:val="00E46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B51ED"/>
    <w:multiLevelType w:val="hybridMultilevel"/>
    <w:tmpl w:val="63B0F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11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EF388F"/>
    <w:rsid w:val="00027D01"/>
    <w:rsid w:val="00056A8F"/>
    <w:rsid w:val="00093866"/>
    <w:rsid w:val="000F797D"/>
    <w:rsid w:val="00106A85"/>
    <w:rsid w:val="00143B60"/>
    <w:rsid w:val="00184520"/>
    <w:rsid w:val="001F1FC7"/>
    <w:rsid w:val="002A4CDB"/>
    <w:rsid w:val="002E6710"/>
    <w:rsid w:val="0030753D"/>
    <w:rsid w:val="00311A80"/>
    <w:rsid w:val="003207EF"/>
    <w:rsid w:val="003230B4"/>
    <w:rsid w:val="00352FDB"/>
    <w:rsid w:val="00364F79"/>
    <w:rsid w:val="0037235D"/>
    <w:rsid w:val="00385F0F"/>
    <w:rsid w:val="003A5B7A"/>
    <w:rsid w:val="003E183D"/>
    <w:rsid w:val="003E4E8D"/>
    <w:rsid w:val="003F4D82"/>
    <w:rsid w:val="004272E4"/>
    <w:rsid w:val="004363CF"/>
    <w:rsid w:val="00443BD9"/>
    <w:rsid w:val="004478A4"/>
    <w:rsid w:val="004552DB"/>
    <w:rsid w:val="00553547"/>
    <w:rsid w:val="00555CFC"/>
    <w:rsid w:val="005A7C97"/>
    <w:rsid w:val="00633D2B"/>
    <w:rsid w:val="00646553"/>
    <w:rsid w:val="0065645A"/>
    <w:rsid w:val="00690567"/>
    <w:rsid w:val="006E116E"/>
    <w:rsid w:val="00702B1B"/>
    <w:rsid w:val="00704138"/>
    <w:rsid w:val="0073096A"/>
    <w:rsid w:val="00730995"/>
    <w:rsid w:val="007669C1"/>
    <w:rsid w:val="00780032"/>
    <w:rsid w:val="007A3F54"/>
    <w:rsid w:val="007A61CF"/>
    <w:rsid w:val="007D31E3"/>
    <w:rsid w:val="007F6ECB"/>
    <w:rsid w:val="008563D5"/>
    <w:rsid w:val="008912EE"/>
    <w:rsid w:val="009117F9"/>
    <w:rsid w:val="00921759"/>
    <w:rsid w:val="009265C3"/>
    <w:rsid w:val="009355DE"/>
    <w:rsid w:val="00950912"/>
    <w:rsid w:val="0098392B"/>
    <w:rsid w:val="00A21B7E"/>
    <w:rsid w:val="00A721BB"/>
    <w:rsid w:val="00A92398"/>
    <w:rsid w:val="00B211E8"/>
    <w:rsid w:val="00B51B5A"/>
    <w:rsid w:val="00B54D37"/>
    <w:rsid w:val="00B553EB"/>
    <w:rsid w:val="00BE4B09"/>
    <w:rsid w:val="00C14F03"/>
    <w:rsid w:val="00C5607A"/>
    <w:rsid w:val="00C5668B"/>
    <w:rsid w:val="00C82716"/>
    <w:rsid w:val="00C83B5B"/>
    <w:rsid w:val="00CA6DBC"/>
    <w:rsid w:val="00CB382E"/>
    <w:rsid w:val="00D57FA3"/>
    <w:rsid w:val="00D60505"/>
    <w:rsid w:val="00D6709D"/>
    <w:rsid w:val="00D90D81"/>
    <w:rsid w:val="00DA6AF0"/>
    <w:rsid w:val="00DA7A86"/>
    <w:rsid w:val="00DC5292"/>
    <w:rsid w:val="00DE7D10"/>
    <w:rsid w:val="00DF4A04"/>
    <w:rsid w:val="00E5361C"/>
    <w:rsid w:val="00E71C0F"/>
    <w:rsid w:val="00EF388F"/>
    <w:rsid w:val="00F102DB"/>
    <w:rsid w:val="00FC4634"/>
    <w:rsid w:val="00FD2FD7"/>
    <w:rsid w:val="00FF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37"/>
    <w:rPr>
      <w:lang w:eastAsia="en-US"/>
    </w:rPr>
  </w:style>
  <w:style w:type="paragraph" w:styleId="Heading1">
    <w:name w:val="heading 1"/>
    <w:basedOn w:val="Normal"/>
    <w:next w:val="Normal"/>
    <w:qFormat/>
    <w:rsid w:val="00B54D37"/>
    <w:pPr>
      <w:keepNext/>
      <w:outlineLvl w:val="0"/>
    </w:pPr>
    <w:rPr>
      <w:rFonts w:ascii="Bookman Old Style" w:hAnsi="Bookman Old Sty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1E8"/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86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3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86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0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ine\Documents\Pre-School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Pre-School Letterhead</Template>
  <TotalTime>1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Boscombe Crescent, Downend, Bristol, BS16 6QR</vt:lpstr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Boscombe Crescent, Downend, Bristol, BS16 6QR</dc:title>
  <dc:creator>Elaine</dc:creator>
  <cp:lastModifiedBy>Elaine</cp:lastModifiedBy>
  <cp:revision>4</cp:revision>
  <cp:lastPrinted>2016-03-29T15:32:00Z</cp:lastPrinted>
  <dcterms:created xsi:type="dcterms:W3CDTF">2016-04-14T14:28:00Z</dcterms:created>
  <dcterms:modified xsi:type="dcterms:W3CDTF">2017-01-19T16:10:00Z</dcterms:modified>
</cp:coreProperties>
</file>
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7EF" w:rsidRPr="003207EF" w:rsidRDefault="00551864" w:rsidP="00093866">
      <w:pPr>
        <w:pStyle w:val="NoSpacing"/>
        <w:rPr>
          <w:rFonts w:ascii="Arial" w:hAnsi="Arial" w:cs="Arial"/>
        </w:rPr>
      </w:pPr>
      <w:r w:rsidRPr="00551864">
        <w:rPr>
          <w:rFonts w:ascii="Arial" w:hAnsi="Arial" w:cs="Arial"/>
          <w:b/>
          <w:noProof/>
          <w:sz w:val="24"/>
          <w:szCs w:val="24"/>
          <w:lang w:eastAsia="en-GB"/>
        </w:rPr>
        <w:pict>
          <v:group id="_x0000_s1026" style="position:absolute;margin-left:392.9pt;margin-top:-51.4pt;width:84.45pt;height:85.05pt;z-index:251658240" coordorigin="4320,3168" coordsize="1872,1872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464;top:3456;width:1440;height:1313">
              <v:imagedata r:id="rId7" o:title="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28" type="#_x0000_t144" style="position:absolute;left:4320;top:3168;width:1872;height:1872;rotation:3834333fd" adj="6100772" fillcolor="black">
              <v:shadow color="#868686"/>
              <v:textpath style="font-family:&quot;Arial Black&quot;;font-size:16pt" fitshape="t" trim="t" string="ST AUGUSTINE  OF  CANTERBURY  PRE-SCHOOL "/>
            </v:shape>
          </v:group>
          <o:OLEObject Type="Embed" ProgID="PBrush" ShapeID="_x0000_s1027" DrawAspect="Content" ObjectID="_1558880775" r:id="rId8"/>
        </w:pict>
      </w:r>
      <w:r w:rsidR="00FB73F6">
        <w:rPr>
          <w:rFonts w:ascii="Arial" w:hAnsi="Arial" w:cs="Arial"/>
        </w:rPr>
        <w:tab/>
      </w:r>
      <w:r w:rsidR="00FB73F6">
        <w:rPr>
          <w:rFonts w:ascii="Arial" w:hAnsi="Arial" w:cs="Arial"/>
        </w:rPr>
        <w:tab/>
      </w:r>
      <w:r w:rsidR="00FB73F6">
        <w:rPr>
          <w:rFonts w:ascii="Arial" w:hAnsi="Arial" w:cs="Arial"/>
        </w:rPr>
        <w:tab/>
      </w:r>
      <w:r w:rsidR="00FB73F6">
        <w:rPr>
          <w:rFonts w:ascii="Arial" w:hAnsi="Arial" w:cs="Arial"/>
        </w:rPr>
        <w:tab/>
      </w:r>
      <w:r w:rsidR="00FB73F6">
        <w:rPr>
          <w:rFonts w:ascii="Arial" w:hAnsi="Arial" w:cs="Arial"/>
        </w:rPr>
        <w:tab/>
      </w:r>
      <w:r w:rsidR="00FB73F6">
        <w:rPr>
          <w:rFonts w:ascii="Arial" w:hAnsi="Arial" w:cs="Arial"/>
        </w:rPr>
        <w:tab/>
      </w:r>
      <w:r w:rsidR="00FB73F6">
        <w:rPr>
          <w:rFonts w:ascii="Arial" w:hAnsi="Arial" w:cs="Arial"/>
        </w:rPr>
        <w:tab/>
      </w:r>
      <w:r w:rsidR="00FB73F6">
        <w:rPr>
          <w:rFonts w:ascii="Arial" w:hAnsi="Arial" w:cs="Arial"/>
        </w:rPr>
        <w:tab/>
      </w:r>
      <w:r w:rsidR="00FB73F6">
        <w:rPr>
          <w:rFonts w:ascii="Arial" w:hAnsi="Arial" w:cs="Arial"/>
        </w:rPr>
        <w:tab/>
      </w:r>
      <w:r w:rsidR="00FB73F6">
        <w:rPr>
          <w:rFonts w:ascii="Arial" w:hAnsi="Arial" w:cs="Arial"/>
        </w:rPr>
        <w:tab/>
      </w:r>
    </w:p>
    <w:p w:rsidR="009355DE" w:rsidRDefault="00FB73F6" w:rsidP="00093866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404407" w:rsidRPr="00404407" w:rsidRDefault="0024573F" w:rsidP="00093866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</w:t>
      </w:r>
      <w:r w:rsidR="00404407" w:rsidRPr="00404407">
        <w:rPr>
          <w:rFonts w:ascii="Arial" w:hAnsi="Arial" w:cs="Arial"/>
          <w:b/>
          <w:sz w:val="32"/>
          <w:szCs w:val="32"/>
        </w:rPr>
        <w:t xml:space="preserve"> Emergency lockdown procedure</w:t>
      </w:r>
    </w:p>
    <w:p w:rsidR="00404407" w:rsidRDefault="00404407" w:rsidP="00093866">
      <w:pPr>
        <w:pStyle w:val="NoSpacing"/>
        <w:rPr>
          <w:rFonts w:ascii="Arial" w:hAnsi="Arial" w:cs="Arial"/>
          <w:b/>
          <w:sz w:val="24"/>
          <w:szCs w:val="24"/>
        </w:rPr>
      </w:pPr>
    </w:p>
    <w:p w:rsidR="00404407" w:rsidRDefault="00404407" w:rsidP="00093866">
      <w:pPr>
        <w:pStyle w:val="NoSpacing"/>
        <w:rPr>
          <w:rFonts w:ascii="Arial" w:hAnsi="Arial" w:cs="Arial"/>
          <w:sz w:val="24"/>
          <w:szCs w:val="24"/>
        </w:rPr>
      </w:pPr>
      <w:r w:rsidRPr="00404407">
        <w:rPr>
          <w:rFonts w:ascii="Arial" w:hAnsi="Arial" w:cs="Arial"/>
          <w:sz w:val="24"/>
          <w:szCs w:val="24"/>
        </w:rPr>
        <w:t>A lock</w:t>
      </w:r>
      <w:r>
        <w:rPr>
          <w:rFonts w:ascii="Arial" w:hAnsi="Arial" w:cs="Arial"/>
          <w:sz w:val="24"/>
          <w:szCs w:val="24"/>
        </w:rPr>
        <w:t>d</w:t>
      </w:r>
      <w:r w:rsidRPr="00404407">
        <w:rPr>
          <w:rFonts w:ascii="Arial" w:hAnsi="Arial" w:cs="Arial"/>
          <w:sz w:val="24"/>
          <w:szCs w:val="24"/>
        </w:rPr>
        <w:t>own</w:t>
      </w:r>
      <w:r>
        <w:rPr>
          <w:rFonts w:ascii="Arial" w:hAnsi="Arial" w:cs="Arial"/>
          <w:sz w:val="24"/>
          <w:szCs w:val="24"/>
        </w:rPr>
        <w:t xml:space="preserve"> will be implemented if there is a serious security risk (e.g. violent or armed intruder) to the preschool children and staff. </w:t>
      </w:r>
    </w:p>
    <w:p w:rsidR="00404407" w:rsidRDefault="00404407" w:rsidP="000938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may be notified of a Lockdown procedure by a pop up notice on </w:t>
      </w:r>
      <w:r w:rsidR="0024573F">
        <w:rPr>
          <w:rFonts w:ascii="Arial" w:hAnsi="Arial" w:cs="Arial"/>
          <w:sz w:val="24"/>
          <w:szCs w:val="24"/>
        </w:rPr>
        <w:t>our computer or</w:t>
      </w:r>
      <w:r>
        <w:rPr>
          <w:rFonts w:ascii="Arial" w:hAnsi="Arial" w:cs="Arial"/>
          <w:sz w:val="24"/>
          <w:szCs w:val="24"/>
        </w:rPr>
        <w:t xml:space="preserve"> by notification of police or staff.</w:t>
      </w:r>
    </w:p>
    <w:p w:rsidR="00404407" w:rsidRDefault="00404407" w:rsidP="00093866">
      <w:pPr>
        <w:pStyle w:val="NoSpacing"/>
        <w:rPr>
          <w:rFonts w:ascii="Arial" w:hAnsi="Arial" w:cs="Arial"/>
          <w:sz w:val="24"/>
          <w:szCs w:val="24"/>
        </w:rPr>
      </w:pPr>
    </w:p>
    <w:p w:rsidR="00404407" w:rsidRPr="001130FD" w:rsidRDefault="00404407" w:rsidP="00093866">
      <w:pPr>
        <w:pStyle w:val="NoSpacing"/>
        <w:rPr>
          <w:rFonts w:ascii="Arial" w:hAnsi="Arial" w:cs="Arial"/>
          <w:b/>
          <w:sz w:val="24"/>
          <w:szCs w:val="24"/>
        </w:rPr>
      </w:pPr>
      <w:r w:rsidRPr="001130FD">
        <w:rPr>
          <w:rFonts w:ascii="Arial" w:hAnsi="Arial" w:cs="Arial"/>
          <w:b/>
          <w:sz w:val="24"/>
          <w:szCs w:val="24"/>
        </w:rPr>
        <w:t>Lockdown steps:-</w:t>
      </w:r>
    </w:p>
    <w:p w:rsidR="001130FD" w:rsidRDefault="001130FD" w:rsidP="001130FD">
      <w:pPr>
        <w:pStyle w:val="NoSpacing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1130FD">
        <w:rPr>
          <w:rFonts w:ascii="Arial" w:hAnsi="Arial" w:cs="Arial"/>
          <w:sz w:val="24"/>
          <w:szCs w:val="24"/>
        </w:rPr>
        <w:t>Threat will be communicated to all staff present</w:t>
      </w:r>
      <w:r>
        <w:rPr>
          <w:rFonts w:ascii="Arial" w:hAnsi="Arial" w:cs="Arial"/>
          <w:b/>
          <w:sz w:val="24"/>
          <w:szCs w:val="24"/>
        </w:rPr>
        <w:t>.</w:t>
      </w:r>
    </w:p>
    <w:p w:rsidR="001130FD" w:rsidRPr="001130FD" w:rsidRDefault="001130FD" w:rsidP="001130F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130FD">
        <w:rPr>
          <w:rFonts w:ascii="Arial" w:hAnsi="Arial" w:cs="Arial"/>
          <w:sz w:val="24"/>
          <w:szCs w:val="24"/>
        </w:rPr>
        <w:t>Children will be brought in from the playground</w:t>
      </w:r>
    </w:p>
    <w:p w:rsidR="00404407" w:rsidRDefault="00404407" w:rsidP="001130F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secure both entrance doors and if possible barricade</w:t>
      </w:r>
    </w:p>
    <w:p w:rsidR="001130FD" w:rsidRDefault="001130FD" w:rsidP="001130F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will be locked and blinds closed</w:t>
      </w:r>
    </w:p>
    <w:p w:rsidR="001130FD" w:rsidRDefault="001130FD" w:rsidP="001130F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Lights will be turned off.</w:t>
      </w:r>
    </w:p>
    <w:p w:rsidR="001130FD" w:rsidRDefault="001130FD" w:rsidP="001130F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Children and staff will lie flat on the floor preferably under tables or take cover in the staff cupboard</w:t>
      </w:r>
    </w:p>
    <w:p w:rsidR="001130FD" w:rsidRDefault="001130FD" w:rsidP="001130F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Children will be encouraged by staff to keep calm and quiet.</w:t>
      </w:r>
    </w:p>
    <w:p w:rsidR="00404407" w:rsidRDefault="001130FD" w:rsidP="00404407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stay in the room until police arrive.</w:t>
      </w:r>
    </w:p>
    <w:p w:rsidR="001130FD" w:rsidRDefault="001130FD" w:rsidP="001130FD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1130FD" w:rsidRDefault="001130FD" w:rsidP="001130FD">
      <w:pPr>
        <w:pStyle w:val="NoSpacing"/>
        <w:rPr>
          <w:rFonts w:ascii="Arial" w:hAnsi="Arial" w:cs="Arial"/>
          <w:b/>
          <w:sz w:val="24"/>
          <w:szCs w:val="24"/>
        </w:rPr>
      </w:pPr>
      <w:r w:rsidRPr="001130FD">
        <w:rPr>
          <w:rFonts w:ascii="Arial" w:hAnsi="Arial" w:cs="Arial"/>
          <w:b/>
          <w:sz w:val="24"/>
          <w:szCs w:val="24"/>
        </w:rPr>
        <w:t>If someone is injured</w:t>
      </w:r>
      <w:r>
        <w:rPr>
          <w:rFonts w:ascii="Arial" w:hAnsi="Arial" w:cs="Arial"/>
          <w:b/>
          <w:sz w:val="24"/>
          <w:szCs w:val="24"/>
        </w:rPr>
        <w:t>;-</w:t>
      </w:r>
    </w:p>
    <w:p w:rsidR="001130FD" w:rsidRDefault="001130FD" w:rsidP="001130FD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130FD">
        <w:rPr>
          <w:rFonts w:ascii="Arial" w:hAnsi="Arial" w:cs="Arial"/>
          <w:sz w:val="24"/>
          <w:szCs w:val="24"/>
        </w:rPr>
        <w:t>We will call 999 using the landline if possible</w:t>
      </w:r>
      <w:r>
        <w:rPr>
          <w:rFonts w:ascii="Arial" w:hAnsi="Arial" w:cs="Arial"/>
          <w:sz w:val="24"/>
          <w:szCs w:val="24"/>
        </w:rPr>
        <w:t>.</w:t>
      </w:r>
    </w:p>
    <w:p w:rsidR="001130FD" w:rsidRDefault="001130FD" w:rsidP="001130FD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landline is not working we will use a mobile which is switched to silent mode</w:t>
      </w:r>
    </w:p>
    <w:p w:rsidR="0024573F" w:rsidRDefault="0024573F" w:rsidP="0024573F">
      <w:pPr>
        <w:pStyle w:val="NoSpacing"/>
        <w:rPr>
          <w:rFonts w:ascii="Arial" w:hAnsi="Arial" w:cs="Arial"/>
          <w:b/>
          <w:sz w:val="24"/>
          <w:szCs w:val="24"/>
        </w:rPr>
      </w:pPr>
    </w:p>
    <w:p w:rsidR="0024573F" w:rsidRDefault="0024573F" w:rsidP="0024573F">
      <w:pPr>
        <w:pStyle w:val="NoSpacing"/>
        <w:rPr>
          <w:rFonts w:ascii="Arial" w:hAnsi="Arial" w:cs="Arial"/>
          <w:b/>
          <w:sz w:val="24"/>
          <w:szCs w:val="24"/>
        </w:rPr>
      </w:pPr>
      <w:r w:rsidRPr="0024573F">
        <w:rPr>
          <w:rFonts w:ascii="Arial" w:hAnsi="Arial" w:cs="Arial"/>
          <w:b/>
          <w:sz w:val="24"/>
          <w:szCs w:val="24"/>
        </w:rPr>
        <w:t>What to report</w:t>
      </w:r>
      <w:r>
        <w:rPr>
          <w:rFonts w:ascii="Arial" w:hAnsi="Arial" w:cs="Arial"/>
          <w:b/>
          <w:sz w:val="24"/>
          <w:szCs w:val="24"/>
        </w:rPr>
        <w:t xml:space="preserve"> when contacting authorities:-</w:t>
      </w:r>
    </w:p>
    <w:p w:rsidR="0024573F" w:rsidRDefault="0024573F" w:rsidP="0024573F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4573F">
        <w:rPr>
          <w:rFonts w:ascii="Arial" w:hAnsi="Arial" w:cs="Arial"/>
          <w:sz w:val="24"/>
          <w:szCs w:val="24"/>
        </w:rPr>
        <w:t>Specific location</w:t>
      </w:r>
    </w:p>
    <w:p w:rsidR="0024573F" w:rsidRDefault="0024573F" w:rsidP="0024573F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people</w:t>
      </w:r>
    </w:p>
    <w:p w:rsidR="0024573F" w:rsidRDefault="0024573F" w:rsidP="0024573F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Injuries</w:t>
      </w:r>
    </w:p>
    <w:p w:rsidR="0024573F" w:rsidRDefault="0024573F" w:rsidP="0024573F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have seen an assailant or identified a threat</w:t>
      </w:r>
    </w:p>
    <w:p w:rsidR="0024573F" w:rsidRDefault="0024573F" w:rsidP="0024573F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 and number of suspects</w:t>
      </w:r>
    </w:p>
    <w:p w:rsidR="0024573F" w:rsidRDefault="0024573F" w:rsidP="0024573F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Direction of travel</w:t>
      </w:r>
    </w:p>
    <w:p w:rsidR="0024573F" w:rsidRDefault="0024573F" w:rsidP="0024573F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Their clothing and description</w:t>
      </w:r>
    </w:p>
    <w:p w:rsidR="0024573F" w:rsidRDefault="0024573F" w:rsidP="0024573F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Their identity if known</w:t>
      </w:r>
    </w:p>
    <w:p w:rsidR="0024573F" w:rsidRDefault="0024573F" w:rsidP="0024573F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weapons or accessories(e.g. backpack)</w:t>
      </w:r>
    </w:p>
    <w:p w:rsidR="0024573F" w:rsidRPr="0024573F" w:rsidRDefault="0024573F" w:rsidP="0024573F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unusual or threatening sounds9e.g. gunfire or explosion)</w:t>
      </w:r>
    </w:p>
    <w:p w:rsidR="0024573F" w:rsidRPr="0024573F" w:rsidRDefault="0024573F" w:rsidP="0024573F">
      <w:pPr>
        <w:pStyle w:val="NoSpacing"/>
        <w:ind w:left="1440"/>
        <w:rPr>
          <w:rFonts w:ascii="Arial" w:hAnsi="Arial" w:cs="Arial"/>
          <w:b/>
          <w:sz w:val="24"/>
          <w:szCs w:val="24"/>
        </w:rPr>
      </w:pPr>
    </w:p>
    <w:p w:rsidR="0024573F" w:rsidRDefault="0024573F" w:rsidP="0024573F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This Policy was *adopted/renewed at a meeting held on _______________________________</w:t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</w:p>
    <w:p w:rsidR="0024573F" w:rsidRDefault="0024573F" w:rsidP="0024573F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Signed on behalf of Preschool by ____________________________________________________</w:t>
      </w:r>
    </w:p>
    <w:p w:rsidR="0024573F" w:rsidRDefault="0024573F" w:rsidP="0024573F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Position _____________________________________________________________________________</w:t>
      </w:r>
    </w:p>
    <w:p w:rsidR="0024573F" w:rsidRDefault="0024573F" w:rsidP="0024573F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Signed on behalf of Preschool Staff by _______________________________________________</w:t>
      </w:r>
    </w:p>
    <w:p w:rsidR="0024573F" w:rsidRDefault="0024573F" w:rsidP="0024573F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Position _____________________________________________________________________________ </w:t>
      </w:r>
    </w:p>
    <w:p w:rsidR="0024573F" w:rsidRDefault="0024573F" w:rsidP="0024573F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The Policy will be reviewed on _______________________________________________________</w:t>
      </w:r>
    </w:p>
    <w:p w:rsidR="0024573F" w:rsidRDefault="0024573F" w:rsidP="0024573F">
      <w:r>
        <w:t>* (Please Delete)</w:t>
      </w:r>
    </w:p>
    <w:p w:rsidR="00404407" w:rsidRPr="00404407" w:rsidRDefault="00404407" w:rsidP="00093866">
      <w:pPr>
        <w:pStyle w:val="NoSpacing"/>
        <w:rPr>
          <w:rFonts w:ascii="Arial" w:hAnsi="Arial" w:cs="Arial"/>
          <w:sz w:val="24"/>
          <w:szCs w:val="24"/>
        </w:rPr>
      </w:pPr>
    </w:p>
    <w:sectPr w:rsidR="00404407" w:rsidRPr="00404407" w:rsidSect="00B54D37">
      <w:headerReference w:type="default" r:id="rId9"/>
      <w:footerReference w:type="default" r:id="rId10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7F1" w:rsidRDefault="00B977F1" w:rsidP="00093866">
      <w:r>
        <w:separator/>
      </w:r>
    </w:p>
  </w:endnote>
  <w:endnote w:type="continuationSeparator" w:id="0">
    <w:p w:rsidR="00B977F1" w:rsidRDefault="00B977F1" w:rsidP="00093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DD9" w:rsidRDefault="00A62DD9">
    <w:pPr>
      <w:pStyle w:val="Footer"/>
    </w:pPr>
    <w:r>
      <w:t>Procedure reviewed June 2017</w:t>
    </w:r>
  </w:p>
  <w:p w:rsidR="00A62DD9" w:rsidRDefault="00A62D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7F1" w:rsidRDefault="00B977F1" w:rsidP="00093866">
      <w:r>
        <w:separator/>
      </w:r>
    </w:p>
  </w:footnote>
  <w:footnote w:type="continuationSeparator" w:id="0">
    <w:p w:rsidR="00B977F1" w:rsidRDefault="00B977F1" w:rsidP="000938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5DE" w:rsidRPr="007D4E55" w:rsidRDefault="00404407" w:rsidP="00FB73F6">
    <w:pPr>
      <w:pStyle w:val="NoSpacing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</w:t>
    </w:r>
  </w:p>
  <w:p w:rsidR="009355DE" w:rsidRPr="007D4E55" w:rsidRDefault="00404407" w:rsidP="00404407">
    <w:pPr>
      <w:pStyle w:val="NoSpacing"/>
      <w:ind w:left="5760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</w:t>
    </w:r>
  </w:p>
  <w:p w:rsidR="00093866" w:rsidRDefault="000938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59D4"/>
    <w:multiLevelType w:val="hybridMultilevel"/>
    <w:tmpl w:val="A51A5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08DC"/>
    <w:multiLevelType w:val="hybridMultilevel"/>
    <w:tmpl w:val="1812C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95E93"/>
    <w:multiLevelType w:val="hybridMultilevel"/>
    <w:tmpl w:val="EA741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A2C31"/>
    <w:multiLevelType w:val="hybridMultilevel"/>
    <w:tmpl w:val="05284E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9074398"/>
    <w:multiLevelType w:val="hybridMultilevel"/>
    <w:tmpl w:val="34D0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E5896"/>
    <w:multiLevelType w:val="hybridMultilevel"/>
    <w:tmpl w:val="7ABC0B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465580"/>
    <w:multiLevelType w:val="hybridMultilevel"/>
    <w:tmpl w:val="CEFC4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E415A"/>
    <w:multiLevelType w:val="hybridMultilevel"/>
    <w:tmpl w:val="C2D2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170172"/>
    <w:multiLevelType w:val="hybridMultilevel"/>
    <w:tmpl w:val="4CCC9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B3050"/>
    <w:multiLevelType w:val="hybridMultilevel"/>
    <w:tmpl w:val="38824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EF388F"/>
    <w:rsid w:val="00027D01"/>
    <w:rsid w:val="00056A8F"/>
    <w:rsid w:val="00093866"/>
    <w:rsid w:val="000F797D"/>
    <w:rsid w:val="00106A85"/>
    <w:rsid w:val="001130FD"/>
    <w:rsid w:val="00143B60"/>
    <w:rsid w:val="001F1FC7"/>
    <w:rsid w:val="0024573F"/>
    <w:rsid w:val="002A4CDB"/>
    <w:rsid w:val="003207EF"/>
    <w:rsid w:val="00336C26"/>
    <w:rsid w:val="00352FDB"/>
    <w:rsid w:val="00364F79"/>
    <w:rsid w:val="0037235D"/>
    <w:rsid w:val="00385F0F"/>
    <w:rsid w:val="003E183D"/>
    <w:rsid w:val="003E4E8D"/>
    <w:rsid w:val="003F4D82"/>
    <w:rsid w:val="00404407"/>
    <w:rsid w:val="00443BD9"/>
    <w:rsid w:val="004478A4"/>
    <w:rsid w:val="005324DD"/>
    <w:rsid w:val="00551864"/>
    <w:rsid w:val="00553547"/>
    <w:rsid w:val="00555CFC"/>
    <w:rsid w:val="005A7C97"/>
    <w:rsid w:val="00633D2B"/>
    <w:rsid w:val="00646553"/>
    <w:rsid w:val="0065645A"/>
    <w:rsid w:val="006D79DE"/>
    <w:rsid w:val="00702B1B"/>
    <w:rsid w:val="00704138"/>
    <w:rsid w:val="0073096A"/>
    <w:rsid w:val="00730995"/>
    <w:rsid w:val="00761318"/>
    <w:rsid w:val="007669C1"/>
    <w:rsid w:val="0077762C"/>
    <w:rsid w:val="00780032"/>
    <w:rsid w:val="007A3F54"/>
    <w:rsid w:val="007A61CF"/>
    <w:rsid w:val="007D31E3"/>
    <w:rsid w:val="007F6ECB"/>
    <w:rsid w:val="008563D5"/>
    <w:rsid w:val="008912EE"/>
    <w:rsid w:val="009117F9"/>
    <w:rsid w:val="009265C3"/>
    <w:rsid w:val="009355DE"/>
    <w:rsid w:val="00944105"/>
    <w:rsid w:val="0098392B"/>
    <w:rsid w:val="00A62DD9"/>
    <w:rsid w:val="00A721BB"/>
    <w:rsid w:val="00A92398"/>
    <w:rsid w:val="00B211E8"/>
    <w:rsid w:val="00B51B5A"/>
    <w:rsid w:val="00B54D37"/>
    <w:rsid w:val="00B553EB"/>
    <w:rsid w:val="00B96297"/>
    <w:rsid w:val="00B977F1"/>
    <w:rsid w:val="00C5607A"/>
    <w:rsid w:val="00C5668B"/>
    <w:rsid w:val="00C82716"/>
    <w:rsid w:val="00CA6DBC"/>
    <w:rsid w:val="00D57FA3"/>
    <w:rsid w:val="00D6709D"/>
    <w:rsid w:val="00D90D81"/>
    <w:rsid w:val="00DA6AF0"/>
    <w:rsid w:val="00DC5292"/>
    <w:rsid w:val="00DE7D10"/>
    <w:rsid w:val="00DF4A04"/>
    <w:rsid w:val="00E5361C"/>
    <w:rsid w:val="00E71C0F"/>
    <w:rsid w:val="00EF388F"/>
    <w:rsid w:val="00F102DB"/>
    <w:rsid w:val="00FB73F6"/>
    <w:rsid w:val="00FC4634"/>
    <w:rsid w:val="00FD2FD7"/>
    <w:rsid w:val="00FF2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3F"/>
    <w:rPr>
      <w:lang w:eastAsia="en-US"/>
    </w:rPr>
  </w:style>
  <w:style w:type="paragraph" w:styleId="Heading1">
    <w:name w:val="heading 1"/>
    <w:basedOn w:val="Normal"/>
    <w:next w:val="Normal"/>
    <w:qFormat/>
    <w:rsid w:val="00B54D37"/>
    <w:pPr>
      <w:keepNext/>
      <w:outlineLvl w:val="0"/>
    </w:pPr>
    <w:rPr>
      <w:rFonts w:ascii="Bookman Old Style" w:hAnsi="Bookman Old Styl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1E8"/>
    <w:rPr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93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866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3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866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DD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ine\Documents\Pre-School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Pre-School Letterhead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Boscombe Crescent, Downend, Bristol, BS16 6QR</vt:lpstr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Boscombe Crescent, Downend, Bristol, BS16 6QR</dc:title>
  <dc:creator>Elaine</dc:creator>
  <cp:lastModifiedBy>Elaine</cp:lastModifiedBy>
  <cp:revision>2</cp:revision>
  <cp:lastPrinted>2012-04-04T14:35:00Z</cp:lastPrinted>
  <dcterms:created xsi:type="dcterms:W3CDTF">2017-06-13T16:40:00Z</dcterms:created>
  <dcterms:modified xsi:type="dcterms:W3CDTF">2017-06-13T16:40:00Z</dcterms:modified>
</cp:coreProperties>
</file>